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A26" w:rsidRDefault="00443A26">
      <w:pPr>
        <w:rPr>
          <w:b/>
          <w:u w:val="single"/>
        </w:rPr>
      </w:pPr>
      <w:bookmarkStart w:id="0" w:name="_GoBack"/>
      <w:bookmarkEnd w:id="0"/>
      <w:r>
        <w:rPr>
          <w:noProof/>
          <w:lang w:eastAsia="de-DE"/>
        </w:rPr>
        <w:drawing>
          <wp:inline distT="0" distB="0" distL="0" distR="0">
            <wp:extent cx="4836160" cy="1590675"/>
            <wp:effectExtent l="0" t="0" r="0" b="9525"/>
            <wp:docPr id="28" name="Grafik 28" descr="C:\Users\mostau\AppData\Local\Microsoft\Windows\INetCache\Content.Word\08122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u\AppData\Local\Microsoft\Windows\INetCache\Content.Word\0812201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07B" w:rsidRPr="00202BA8" w:rsidRDefault="00202BA8">
      <w:pPr>
        <w:rPr>
          <w:b/>
          <w:u w:val="single"/>
        </w:rPr>
      </w:pPr>
      <w:r w:rsidRPr="00202BA8">
        <w:rPr>
          <w:b/>
          <w:u w:val="single"/>
        </w:rPr>
        <w:t>Aufgabe 1:</w:t>
      </w:r>
    </w:p>
    <w:p w:rsidR="00202BA8" w:rsidRDefault="00202BA8" w:rsidP="007C0853">
      <w:pPr>
        <w:spacing w:after="0"/>
      </w:pPr>
      <w:r>
        <w:t>Bitte füllen Sie folgende Tabelle: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808"/>
        <w:gridCol w:w="3537"/>
        <w:gridCol w:w="4337"/>
      </w:tblGrid>
      <w:tr w:rsidR="00202BA8" w:rsidRPr="00202BA8" w:rsidTr="001C5735">
        <w:tc>
          <w:tcPr>
            <w:tcW w:w="2808" w:type="dxa"/>
            <w:shd w:val="clear" w:color="auto" w:fill="D9D9D9" w:themeFill="background1" w:themeFillShade="D9"/>
          </w:tcPr>
          <w:p w:rsidR="00202BA8" w:rsidRPr="00202BA8" w:rsidRDefault="00202BA8" w:rsidP="00110DCC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537" w:type="dxa"/>
            <w:shd w:val="clear" w:color="auto" w:fill="D9D9D9" w:themeFill="background1" w:themeFillShade="D9"/>
          </w:tcPr>
          <w:p w:rsidR="00202BA8" w:rsidRPr="00202BA8" w:rsidRDefault="00202BA8" w:rsidP="00110DCC">
            <w:pPr>
              <w:spacing w:line="480" w:lineRule="auto"/>
              <w:jc w:val="center"/>
              <w:rPr>
                <w:b/>
              </w:rPr>
            </w:pPr>
            <w:r w:rsidRPr="00202BA8">
              <w:rPr>
                <w:b/>
              </w:rPr>
              <w:t>IPv4</w:t>
            </w:r>
          </w:p>
        </w:tc>
        <w:tc>
          <w:tcPr>
            <w:tcW w:w="4337" w:type="dxa"/>
            <w:shd w:val="clear" w:color="auto" w:fill="D9D9D9" w:themeFill="background1" w:themeFillShade="D9"/>
          </w:tcPr>
          <w:p w:rsidR="00202BA8" w:rsidRPr="00202BA8" w:rsidRDefault="00202BA8" w:rsidP="00110DCC">
            <w:pPr>
              <w:spacing w:line="480" w:lineRule="auto"/>
              <w:jc w:val="center"/>
              <w:rPr>
                <w:b/>
              </w:rPr>
            </w:pPr>
            <w:r w:rsidRPr="00202BA8">
              <w:rPr>
                <w:b/>
              </w:rPr>
              <w:t>IPv6</w:t>
            </w:r>
          </w:p>
        </w:tc>
      </w:tr>
      <w:tr w:rsidR="00202BA8" w:rsidTr="001C5735">
        <w:tc>
          <w:tcPr>
            <w:tcW w:w="2808" w:type="dxa"/>
            <w:shd w:val="clear" w:color="auto" w:fill="D9D9D9" w:themeFill="background1" w:themeFillShade="D9"/>
          </w:tcPr>
          <w:p w:rsidR="00202BA8" w:rsidRDefault="00202BA8" w:rsidP="00C51174">
            <w:r>
              <w:t>IP-Adressen (Anzahl) 2 hoch ?</w:t>
            </w:r>
          </w:p>
        </w:tc>
        <w:tc>
          <w:tcPr>
            <w:tcW w:w="3537" w:type="dxa"/>
          </w:tcPr>
          <w:p w:rsidR="00202BA8" w:rsidRDefault="001C5735" w:rsidP="00C51174">
            <w:r>
              <w:t>32</w:t>
            </w:r>
          </w:p>
        </w:tc>
        <w:tc>
          <w:tcPr>
            <w:tcW w:w="4337" w:type="dxa"/>
          </w:tcPr>
          <w:p w:rsidR="00202BA8" w:rsidRDefault="00202BA8" w:rsidP="00C51174"/>
        </w:tc>
      </w:tr>
      <w:tr w:rsidR="00202BA8" w:rsidTr="001C5735">
        <w:tc>
          <w:tcPr>
            <w:tcW w:w="2808" w:type="dxa"/>
            <w:shd w:val="clear" w:color="auto" w:fill="D9D9D9" w:themeFill="background1" w:themeFillShade="D9"/>
          </w:tcPr>
          <w:p w:rsidR="00202BA8" w:rsidRDefault="00202BA8" w:rsidP="00C51174">
            <w:r>
              <w:t>Ip-Adressen (Anzahl) dezimal</w:t>
            </w:r>
          </w:p>
        </w:tc>
        <w:tc>
          <w:tcPr>
            <w:tcW w:w="3537" w:type="dxa"/>
          </w:tcPr>
          <w:p w:rsidR="00202BA8" w:rsidRDefault="001C5735" w:rsidP="00C51174">
            <w:r>
              <w:t>4.294.967.296</w:t>
            </w:r>
          </w:p>
        </w:tc>
        <w:tc>
          <w:tcPr>
            <w:tcW w:w="4337" w:type="dxa"/>
          </w:tcPr>
          <w:p w:rsidR="00202BA8" w:rsidRDefault="00202BA8" w:rsidP="00C51174"/>
        </w:tc>
      </w:tr>
      <w:tr w:rsidR="00202BA8" w:rsidTr="001C5735">
        <w:tc>
          <w:tcPr>
            <w:tcW w:w="2808" w:type="dxa"/>
            <w:shd w:val="clear" w:color="auto" w:fill="D9D9D9" w:themeFill="background1" w:themeFillShade="D9"/>
          </w:tcPr>
          <w:p w:rsidR="00202BA8" w:rsidRDefault="00202BA8" w:rsidP="00C51174">
            <w:r>
              <w:t>Network Address Translation (NAT) ?</w:t>
            </w:r>
          </w:p>
        </w:tc>
        <w:tc>
          <w:tcPr>
            <w:tcW w:w="3537" w:type="dxa"/>
          </w:tcPr>
          <w:p w:rsidR="00202BA8" w:rsidRDefault="001C5735" w:rsidP="00C51174">
            <w:r>
              <w:t>Ja</w:t>
            </w:r>
          </w:p>
        </w:tc>
        <w:tc>
          <w:tcPr>
            <w:tcW w:w="4337" w:type="dxa"/>
          </w:tcPr>
          <w:p w:rsidR="001C5735" w:rsidRDefault="001C5735" w:rsidP="00C51174"/>
        </w:tc>
      </w:tr>
      <w:tr w:rsidR="00202BA8" w:rsidTr="001C5735">
        <w:tc>
          <w:tcPr>
            <w:tcW w:w="2808" w:type="dxa"/>
            <w:shd w:val="clear" w:color="auto" w:fill="D9D9D9" w:themeFill="background1" w:themeFillShade="D9"/>
          </w:tcPr>
          <w:p w:rsidR="00202BA8" w:rsidRDefault="00202BA8" w:rsidP="00C51174">
            <w:r>
              <w:t>DHCP ?</w:t>
            </w:r>
          </w:p>
        </w:tc>
        <w:tc>
          <w:tcPr>
            <w:tcW w:w="3537" w:type="dxa"/>
          </w:tcPr>
          <w:p w:rsidR="00202BA8" w:rsidRDefault="001C5735" w:rsidP="00C51174">
            <w:r>
              <w:t>Ja</w:t>
            </w:r>
          </w:p>
        </w:tc>
        <w:tc>
          <w:tcPr>
            <w:tcW w:w="4337" w:type="dxa"/>
          </w:tcPr>
          <w:p w:rsidR="00202BA8" w:rsidRDefault="00202BA8" w:rsidP="00C51174"/>
        </w:tc>
      </w:tr>
      <w:tr w:rsidR="00202BA8" w:rsidTr="001C5735">
        <w:tc>
          <w:tcPr>
            <w:tcW w:w="2808" w:type="dxa"/>
            <w:shd w:val="clear" w:color="auto" w:fill="D9D9D9" w:themeFill="background1" w:themeFillShade="D9"/>
          </w:tcPr>
          <w:p w:rsidR="00202BA8" w:rsidRDefault="00202BA8" w:rsidP="00C51174">
            <w:r>
              <w:t>Netzwerkadresse?</w:t>
            </w:r>
          </w:p>
        </w:tc>
        <w:tc>
          <w:tcPr>
            <w:tcW w:w="3537" w:type="dxa"/>
          </w:tcPr>
          <w:p w:rsidR="00202BA8" w:rsidRDefault="001C5735" w:rsidP="00C51174">
            <w:r>
              <w:t>Ja</w:t>
            </w:r>
          </w:p>
        </w:tc>
        <w:tc>
          <w:tcPr>
            <w:tcW w:w="4337" w:type="dxa"/>
          </w:tcPr>
          <w:p w:rsidR="00202BA8" w:rsidRDefault="00202BA8" w:rsidP="00C51174"/>
        </w:tc>
      </w:tr>
      <w:tr w:rsidR="00202BA8" w:rsidTr="001C5735">
        <w:tc>
          <w:tcPr>
            <w:tcW w:w="2808" w:type="dxa"/>
            <w:shd w:val="clear" w:color="auto" w:fill="D9D9D9" w:themeFill="background1" w:themeFillShade="D9"/>
          </w:tcPr>
          <w:p w:rsidR="00202BA8" w:rsidRDefault="00202BA8" w:rsidP="00C51174">
            <w:r>
              <w:t>Broadcast?</w:t>
            </w:r>
          </w:p>
        </w:tc>
        <w:tc>
          <w:tcPr>
            <w:tcW w:w="3537" w:type="dxa"/>
          </w:tcPr>
          <w:p w:rsidR="00202BA8" w:rsidRDefault="001C5735" w:rsidP="00C51174">
            <w:r>
              <w:t>Ja</w:t>
            </w:r>
          </w:p>
        </w:tc>
        <w:tc>
          <w:tcPr>
            <w:tcW w:w="4337" w:type="dxa"/>
          </w:tcPr>
          <w:p w:rsidR="001C5735" w:rsidRDefault="001C5735" w:rsidP="00C51174"/>
        </w:tc>
      </w:tr>
      <w:tr w:rsidR="00202BA8" w:rsidRPr="00001578" w:rsidTr="001C5735">
        <w:tc>
          <w:tcPr>
            <w:tcW w:w="2808" w:type="dxa"/>
            <w:shd w:val="clear" w:color="auto" w:fill="D9D9D9" w:themeFill="background1" w:themeFillShade="D9"/>
          </w:tcPr>
          <w:p w:rsidR="00202BA8" w:rsidRDefault="00202BA8" w:rsidP="00C51174">
            <w:r>
              <w:t>Adress-Aufbau</w:t>
            </w:r>
          </w:p>
        </w:tc>
        <w:tc>
          <w:tcPr>
            <w:tcW w:w="3537" w:type="dxa"/>
          </w:tcPr>
          <w:p w:rsidR="00202BA8" w:rsidRDefault="001C5735" w:rsidP="00C51174">
            <w:r>
              <w:t>4 Blöcke mit jeweils 8 Bit (dezimal)</w:t>
            </w:r>
          </w:p>
          <w:p w:rsidR="00736EFA" w:rsidRDefault="00736EFA" w:rsidP="00C51174">
            <w:r>
              <w:t>Netzwerkanteil+Hostanteil</w:t>
            </w:r>
          </w:p>
        </w:tc>
        <w:tc>
          <w:tcPr>
            <w:tcW w:w="4337" w:type="dxa"/>
          </w:tcPr>
          <w:p w:rsidR="00736EFA" w:rsidRPr="00AA3310" w:rsidRDefault="00736EFA" w:rsidP="00C51174">
            <w:pPr>
              <w:rPr>
                <w:lang w:val="en-US"/>
              </w:rPr>
            </w:pPr>
          </w:p>
        </w:tc>
      </w:tr>
      <w:tr w:rsidR="00202BA8" w:rsidTr="001C5735">
        <w:tc>
          <w:tcPr>
            <w:tcW w:w="2808" w:type="dxa"/>
            <w:shd w:val="clear" w:color="auto" w:fill="D9D9D9" w:themeFill="background1" w:themeFillShade="D9"/>
          </w:tcPr>
          <w:p w:rsidR="00202BA8" w:rsidRDefault="00202BA8" w:rsidP="00C51174">
            <w:r>
              <w:t>Private Netzwerkadressen</w:t>
            </w:r>
          </w:p>
        </w:tc>
        <w:tc>
          <w:tcPr>
            <w:tcW w:w="3537" w:type="dxa"/>
          </w:tcPr>
          <w:p w:rsidR="00202BA8" w:rsidRDefault="001C5735" w:rsidP="00C51174">
            <w:r>
              <w:t>Class A: 10.0.0.0-10.255.255.255</w:t>
            </w:r>
          </w:p>
          <w:p w:rsidR="001C5735" w:rsidRDefault="001C5735" w:rsidP="00C51174">
            <w:r>
              <w:t>ClassB: 172.16.0.0-172.31.255.255</w:t>
            </w:r>
          </w:p>
          <w:p w:rsidR="001C5735" w:rsidRDefault="001C5735" w:rsidP="00C51174">
            <w:r>
              <w:t>ClassC: 192.168.0.0-192.168.255.255</w:t>
            </w:r>
          </w:p>
        </w:tc>
        <w:tc>
          <w:tcPr>
            <w:tcW w:w="4337" w:type="dxa"/>
          </w:tcPr>
          <w:p w:rsidR="00202BA8" w:rsidRDefault="00202BA8" w:rsidP="004B2FFC"/>
        </w:tc>
      </w:tr>
      <w:tr w:rsidR="00202BA8" w:rsidTr="001C5735">
        <w:tc>
          <w:tcPr>
            <w:tcW w:w="2808" w:type="dxa"/>
            <w:shd w:val="clear" w:color="auto" w:fill="D9D9D9" w:themeFill="background1" w:themeFillShade="D9"/>
          </w:tcPr>
          <w:p w:rsidR="00202BA8" w:rsidRDefault="00202BA8" w:rsidP="00C51174">
            <w:r>
              <w:t>Localhost</w:t>
            </w:r>
          </w:p>
        </w:tc>
        <w:tc>
          <w:tcPr>
            <w:tcW w:w="3537" w:type="dxa"/>
          </w:tcPr>
          <w:p w:rsidR="00202BA8" w:rsidRDefault="001C5735" w:rsidP="00C51174">
            <w:r>
              <w:t>127.0.0.1</w:t>
            </w:r>
          </w:p>
        </w:tc>
        <w:tc>
          <w:tcPr>
            <w:tcW w:w="4337" w:type="dxa"/>
          </w:tcPr>
          <w:p w:rsidR="00202BA8" w:rsidRDefault="00202BA8" w:rsidP="00C51174"/>
        </w:tc>
      </w:tr>
      <w:tr w:rsidR="00202BA8" w:rsidTr="001C5735">
        <w:tc>
          <w:tcPr>
            <w:tcW w:w="2808" w:type="dxa"/>
            <w:shd w:val="clear" w:color="auto" w:fill="D9D9D9" w:themeFill="background1" w:themeFillShade="D9"/>
          </w:tcPr>
          <w:p w:rsidR="00202BA8" w:rsidRDefault="00202BA8" w:rsidP="00C51174">
            <w:r>
              <w:t>URL-Notation</w:t>
            </w:r>
          </w:p>
        </w:tc>
        <w:tc>
          <w:tcPr>
            <w:tcW w:w="3537" w:type="dxa"/>
          </w:tcPr>
          <w:p w:rsidR="00202BA8" w:rsidRDefault="001C5735" w:rsidP="00C51174">
            <w:r>
              <w:t>http://192.168.0.1:8080</w:t>
            </w:r>
          </w:p>
        </w:tc>
        <w:tc>
          <w:tcPr>
            <w:tcW w:w="4337" w:type="dxa"/>
          </w:tcPr>
          <w:p w:rsidR="00202BA8" w:rsidRDefault="00202BA8" w:rsidP="00C51174"/>
        </w:tc>
      </w:tr>
      <w:tr w:rsidR="001E0537" w:rsidTr="001C5735">
        <w:tc>
          <w:tcPr>
            <w:tcW w:w="2808" w:type="dxa"/>
            <w:shd w:val="clear" w:color="auto" w:fill="D9D9D9" w:themeFill="background1" w:themeFillShade="D9"/>
          </w:tcPr>
          <w:p w:rsidR="001E0537" w:rsidRDefault="001E0537" w:rsidP="00C51174">
            <w:r>
              <w:t>Subnetzmaske?</w:t>
            </w:r>
          </w:p>
        </w:tc>
        <w:tc>
          <w:tcPr>
            <w:tcW w:w="3537" w:type="dxa"/>
          </w:tcPr>
          <w:p w:rsidR="001E0537" w:rsidRDefault="001E0537" w:rsidP="00C51174">
            <w:r>
              <w:t>ja</w:t>
            </w:r>
          </w:p>
        </w:tc>
        <w:tc>
          <w:tcPr>
            <w:tcW w:w="4337" w:type="dxa"/>
          </w:tcPr>
          <w:p w:rsidR="001E0537" w:rsidRDefault="001E0537" w:rsidP="00C51174"/>
        </w:tc>
      </w:tr>
    </w:tbl>
    <w:p w:rsidR="00202BA8" w:rsidRDefault="00202BA8"/>
    <w:p w:rsidR="009B24BF" w:rsidRPr="009B24BF" w:rsidRDefault="009B24BF">
      <w:pPr>
        <w:rPr>
          <w:b/>
          <w:u w:val="single"/>
        </w:rPr>
      </w:pPr>
      <w:r w:rsidRPr="009B24BF">
        <w:rPr>
          <w:b/>
          <w:u w:val="single"/>
        </w:rPr>
        <w:t>Aufgabe 2:</w:t>
      </w:r>
    </w:p>
    <w:p w:rsidR="009B24BF" w:rsidRDefault="0015015C" w:rsidP="007C0853">
      <w:pPr>
        <w:spacing w:after="0"/>
      </w:pPr>
      <w:r>
        <w:t>Geben Sie bitte spezielle Adressbereiche an: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84"/>
        <w:gridCol w:w="3494"/>
        <w:gridCol w:w="3478"/>
      </w:tblGrid>
      <w:tr w:rsidR="0015015C" w:rsidRPr="00202BA8" w:rsidTr="001E0537">
        <w:tc>
          <w:tcPr>
            <w:tcW w:w="3484" w:type="dxa"/>
            <w:shd w:val="clear" w:color="auto" w:fill="D9D9D9" w:themeFill="background1" w:themeFillShade="D9"/>
          </w:tcPr>
          <w:p w:rsidR="0015015C" w:rsidRPr="00202BA8" w:rsidRDefault="0015015C" w:rsidP="00C51174">
            <w:pPr>
              <w:jc w:val="center"/>
              <w:rPr>
                <w:b/>
              </w:rPr>
            </w:pPr>
          </w:p>
        </w:tc>
        <w:tc>
          <w:tcPr>
            <w:tcW w:w="3494" w:type="dxa"/>
            <w:shd w:val="clear" w:color="auto" w:fill="D9D9D9" w:themeFill="background1" w:themeFillShade="D9"/>
          </w:tcPr>
          <w:p w:rsidR="0015015C" w:rsidRPr="00202BA8" w:rsidRDefault="0015015C" w:rsidP="00C51174">
            <w:pPr>
              <w:jc w:val="center"/>
              <w:rPr>
                <w:b/>
              </w:rPr>
            </w:pPr>
            <w:r w:rsidRPr="00202BA8">
              <w:rPr>
                <w:b/>
              </w:rPr>
              <w:t>IPv4</w:t>
            </w:r>
          </w:p>
        </w:tc>
        <w:tc>
          <w:tcPr>
            <w:tcW w:w="3478" w:type="dxa"/>
            <w:shd w:val="clear" w:color="auto" w:fill="D9D9D9" w:themeFill="background1" w:themeFillShade="D9"/>
          </w:tcPr>
          <w:p w:rsidR="0015015C" w:rsidRPr="00202BA8" w:rsidRDefault="0015015C" w:rsidP="00C51174">
            <w:pPr>
              <w:jc w:val="center"/>
              <w:rPr>
                <w:b/>
              </w:rPr>
            </w:pPr>
            <w:r w:rsidRPr="00202BA8">
              <w:rPr>
                <w:b/>
              </w:rPr>
              <w:t>IPv6</w:t>
            </w:r>
          </w:p>
        </w:tc>
      </w:tr>
      <w:tr w:rsidR="0015015C" w:rsidTr="001E0537">
        <w:tc>
          <w:tcPr>
            <w:tcW w:w="3484" w:type="dxa"/>
            <w:shd w:val="clear" w:color="auto" w:fill="D9D9D9" w:themeFill="background1" w:themeFillShade="D9"/>
          </w:tcPr>
          <w:p w:rsidR="0015015C" w:rsidRDefault="0015015C" w:rsidP="00C51174">
            <w:r>
              <w:t>Unspezifisch</w:t>
            </w:r>
          </w:p>
        </w:tc>
        <w:tc>
          <w:tcPr>
            <w:tcW w:w="3494" w:type="dxa"/>
          </w:tcPr>
          <w:p w:rsidR="0015015C" w:rsidRDefault="00544A4E" w:rsidP="00C51174">
            <w:r>
              <w:t>0.0.0.0</w:t>
            </w:r>
          </w:p>
        </w:tc>
        <w:tc>
          <w:tcPr>
            <w:tcW w:w="3478" w:type="dxa"/>
          </w:tcPr>
          <w:p w:rsidR="0015015C" w:rsidRDefault="0015015C" w:rsidP="00C51174"/>
        </w:tc>
      </w:tr>
      <w:tr w:rsidR="0015015C" w:rsidTr="001E0537">
        <w:tc>
          <w:tcPr>
            <w:tcW w:w="3484" w:type="dxa"/>
            <w:shd w:val="clear" w:color="auto" w:fill="D9D9D9" w:themeFill="background1" w:themeFillShade="D9"/>
          </w:tcPr>
          <w:p w:rsidR="0015015C" w:rsidRDefault="006960E1" w:rsidP="00C51174">
            <w:r>
              <w:t>Loopback</w:t>
            </w:r>
          </w:p>
        </w:tc>
        <w:tc>
          <w:tcPr>
            <w:tcW w:w="3494" w:type="dxa"/>
          </w:tcPr>
          <w:p w:rsidR="0015015C" w:rsidRDefault="00544A4E" w:rsidP="00C51174">
            <w:r>
              <w:t>127.0.0.1</w:t>
            </w:r>
          </w:p>
        </w:tc>
        <w:tc>
          <w:tcPr>
            <w:tcW w:w="3478" w:type="dxa"/>
          </w:tcPr>
          <w:p w:rsidR="0015015C" w:rsidRDefault="0015015C" w:rsidP="00C51174"/>
        </w:tc>
      </w:tr>
      <w:tr w:rsidR="006960E1" w:rsidTr="001E0537">
        <w:tc>
          <w:tcPr>
            <w:tcW w:w="3484" w:type="dxa"/>
            <w:shd w:val="clear" w:color="auto" w:fill="D9D9D9" w:themeFill="background1" w:themeFillShade="D9"/>
          </w:tcPr>
          <w:p w:rsidR="006960E1" w:rsidRDefault="006960E1" w:rsidP="00C51174">
            <w:r>
              <w:t>Global (public)</w:t>
            </w:r>
          </w:p>
        </w:tc>
        <w:tc>
          <w:tcPr>
            <w:tcW w:w="3494" w:type="dxa"/>
          </w:tcPr>
          <w:p w:rsidR="006960E1" w:rsidRDefault="00544A4E" w:rsidP="00C51174">
            <w:r>
              <w:t>Ausgeschlossen private Adressen der Klassen</w:t>
            </w:r>
          </w:p>
        </w:tc>
        <w:tc>
          <w:tcPr>
            <w:tcW w:w="3478" w:type="dxa"/>
          </w:tcPr>
          <w:p w:rsidR="006960E1" w:rsidRDefault="006960E1" w:rsidP="00C51174"/>
        </w:tc>
      </w:tr>
      <w:tr w:rsidR="006960E1" w:rsidTr="001E0537">
        <w:tc>
          <w:tcPr>
            <w:tcW w:w="3484" w:type="dxa"/>
            <w:shd w:val="clear" w:color="auto" w:fill="D9D9D9" w:themeFill="background1" w:themeFillShade="D9"/>
          </w:tcPr>
          <w:p w:rsidR="006960E1" w:rsidRDefault="006960E1" w:rsidP="00C51174">
            <w:r>
              <w:t>Linklocal (APIPA)</w:t>
            </w:r>
          </w:p>
        </w:tc>
        <w:tc>
          <w:tcPr>
            <w:tcW w:w="3494" w:type="dxa"/>
          </w:tcPr>
          <w:p w:rsidR="006960E1" w:rsidRDefault="00544A4E" w:rsidP="00C51174">
            <w:r>
              <w:t>169.254.x.x</w:t>
            </w:r>
          </w:p>
          <w:p w:rsidR="00544A4E" w:rsidRDefault="00544A4E" w:rsidP="00C51174">
            <w:r>
              <w:t>169.254.0.1 - 169.254.255.254</w:t>
            </w:r>
          </w:p>
        </w:tc>
        <w:tc>
          <w:tcPr>
            <w:tcW w:w="3478" w:type="dxa"/>
          </w:tcPr>
          <w:p w:rsidR="00544A4E" w:rsidRDefault="00544A4E" w:rsidP="00C51174"/>
        </w:tc>
      </w:tr>
      <w:tr w:rsidR="00342292" w:rsidTr="001E0537">
        <w:tc>
          <w:tcPr>
            <w:tcW w:w="3484" w:type="dxa"/>
            <w:shd w:val="clear" w:color="auto" w:fill="D9D9D9" w:themeFill="background1" w:themeFillShade="D9"/>
          </w:tcPr>
          <w:p w:rsidR="00342292" w:rsidRDefault="00342292" w:rsidP="00C51174">
            <w:r>
              <w:t>Unique local address</w:t>
            </w:r>
          </w:p>
        </w:tc>
        <w:tc>
          <w:tcPr>
            <w:tcW w:w="3494" w:type="dxa"/>
          </w:tcPr>
          <w:p w:rsidR="001E0537" w:rsidRDefault="001E0537" w:rsidP="001E0537">
            <w:r>
              <w:t>Class A: 10.0.0.0-10.255.255.255</w:t>
            </w:r>
          </w:p>
          <w:p w:rsidR="001E0537" w:rsidRDefault="001E0537" w:rsidP="001E0537">
            <w:r>
              <w:t>ClassB: 172.16.0.0-172.31.255.255</w:t>
            </w:r>
          </w:p>
          <w:p w:rsidR="00342292" w:rsidRDefault="001E0537" w:rsidP="001E0537">
            <w:r>
              <w:t>ClassC: 192.168.0.0-192.168.255.255</w:t>
            </w:r>
          </w:p>
        </w:tc>
        <w:tc>
          <w:tcPr>
            <w:tcW w:w="3478" w:type="dxa"/>
          </w:tcPr>
          <w:p w:rsidR="00342292" w:rsidRDefault="00342292" w:rsidP="00C51174"/>
        </w:tc>
      </w:tr>
      <w:tr w:rsidR="006960E1" w:rsidTr="001E0537">
        <w:tc>
          <w:tcPr>
            <w:tcW w:w="3484" w:type="dxa"/>
            <w:shd w:val="clear" w:color="auto" w:fill="D9D9D9" w:themeFill="background1" w:themeFillShade="D9"/>
          </w:tcPr>
          <w:p w:rsidR="006960E1" w:rsidRDefault="006960E1" w:rsidP="00C51174">
            <w:r>
              <w:t>Multicast</w:t>
            </w:r>
          </w:p>
        </w:tc>
        <w:tc>
          <w:tcPr>
            <w:tcW w:w="3494" w:type="dxa"/>
          </w:tcPr>
          <w:p w:rsidR="006960E1" w:rsidRDefault="00544A4E" w:rsidP="00C51174">
            <w:r>
              <w:t>224.x.x.x</w:t>
            </w:r>
          </w:p>
        </w:tc>
        <w:tc>
          <w:tcPr>
            <w:tcW w:w="3478" w:type="dxa"/>
          </w:tcPr>
          <w:p w:rsidR="006960E1" w:rsidRDefault="006960E1" w:rsidP="00C51174"/>
        </w:tc>
      </w:tr>
      <w:tr w:rsidR="006960E1" w:rsidTr="001E0537">
        <w:tc>
          <w:tcPr>
            <w:tcW w:w="3484" w:type="dxa"/>
            <w:shd w:val="clear" w:color="auto" w:fill="D9D9D9" w:themeFill="background1" w:themeFillShade="D9"/>
          </w:tcPr>
          <w:p w:rsidR="006960E1" w:rsidRDefault="006960E1" w:rsidP="00C51174">
            <w:r>
              <w:lastRenderedPageBreak/>
              <w:t>Alle Geräte (broadcast)</w:t>
            </w:r>
          </w:p>
        </w:tc>
        <w:tc>
          <w:tcPr>
            <w:tcW w:w="3494" w:type="dxa"/>
          </w:tcPr>
          <w:p w:rsidR="006960E1" w:rsidRDefault="001E0537" w:rsidP="00C51174">
            <w:r>
              <w:t>Jeweils letzte Adresse im Netz</w:t>
            </w:r>
          </w:p>
          <w:p w:rsidR="001E0537" w:rsidRDefault="001E0537" w:rsidP="00C51174">
            <w:r>
              <w:t>z.B. 192.168.255.255/24</w:t>
            </w:r>
          </w:p>
        </w:tc>
        <w:tc>
          <w:tcPr>
            <w:tcW w:w="3478" w:type="dxa"/>
          </w:tcPr>
          <w:p w:rsidR="006960E1" w:rsidRDefault="006960E1" w:rsidP="00C51174"/>
        </w:tc>
      </w:tr>
      <w:tr w:rsidR="006960E1" w:rsidTr="001E0537">
        <w:tc>
          <w:tcPr>
            <w:tcW w:w="3484" w:type="dxa"/>
            <w:shd w:val="clear" w:color="auto" w:fill="D9D9D9" w:themeFill="background1" w:themeFillShade="D9"/>
          </w:tcPr>
          <w:p w:rsidR="006960E1" w:rsidRDefault="006960E1" w:rsidP="00C51174">
            <w:r>
              <w:t>Alle Router im Bereich</w:t>
            </w:r>
          </w:p>
        </w:tc>
        <w:tc>
          <w:tcPr>
            <w:tcW w:w="3494" w:type="dxa"/>
          </w:tcPr>
          <w:p w:rsidR="006960E1" w:rsidRDefault="006960E1" w:rsidP="00C51174"/>
        </w:tc>
        <w:tc>
          <w:tcPr>
            <w:tcW w:w="3478" w:type="dxa"/>
          </w:tcPr>
          <w:p w:rsidR="006960E1" w:rsidRDefault="006960E1" w:rsidP="00C51174"/>
        </w:tc>
      </w:tr>
    </w:tbl>
    <w:p w:rsidR="0015015C" w:rsidRDefault="0015015C"/>
    <w:p w:rsidR="006960E1" w:rsidRPr="006960E1" w:rsidRDefault="006960E1">
      <w:pPr>
        <w:rPr>
          <w:b/>
          <w:u w:val="single"/>
        </w:rPr>
      </w:pPr>
      <w:r w:rsidRPr="006960E1">
        <w:rPr>
          <w:b/>
          <w:u w:val="single"/>
        </w:rPr>
        <w:t>Aufgabe 3:</w:t>
      </w:r>
    </w:p>
    <w:p w:rsidR="006960E1" w:rsidRDefault="006960E1" w:rsidP="007C0853">
      <w:pPr>
        <w:spacing w:after="0"/>
      </w:pPr>
      <w:r>
        <w:t>Erklären Sie aus IPv6-Sicht folgende Begriffe: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59"/>
        <w:gridCol w:w="7397"/>
      </w:tblGrid>
      <w:tr w:rsidR="006960E1" w:rsidTr="006960E1">
        <w:tc>
          <w:tcPr>
            <w:tcW w:w="3085" w:type="dxa"/>
            <w:shd w:val="clear" w:color="auto" w:fill="D9D9D9" w:themeFill="background1" w:themeFillShade="D9"/>
          </w:tcPr>
          <w:p w:rsidR="006960E1" w:rsidRDefault="006960E1" w:rsidP="00AB3D6C">
            <w:r>
              <w:t>Node</w:t>
            </w:r>
          </w:p>
        </w:tc>
        <w:tc>
          <w:tcPr>
            <w:tcW w:w="7521" w:type="dxa"/>
          </w:tcPr>
          <w:p w:rsidR="00110DCC" w:rsidRDefault="00110DCC" w:rsidP="00AB3D6C"/>
        </w:tc>
      </w:tr>
      <w:tr w:rsidR="006960E1" w:rsidTr="006960E1">
        <w:tc>
          <w:tcPr>
            <w:tcW w:w="3085" w:type="dxa"/>
            <w:shd w:val="clear" w:color="auto" w:fill="D9D9D9" w:themeFill="background1" w:themeFillShade="D9"/>
          </w:tcPr>
          <w:p w:rsidR="006960E1" w:rsidRDefault="006960E1" w:rsidP="00AB3D6C">
            <w:r>
              <w:t>Router</w:t>
            </w:r>
          </w:p>
        </w:tc>
        <w:tc>
          <w:tcPr>
            <w:tcW w:w="7521" w:type="dxa"/>
          </w:tcPr>
          <w:p w:rsidR="00110DCC" w:rsidRDefault="00110DCC" w:rsidP="00AB3D6C"/>
        </w:tc>
      </w:tr>
      <w:tr w:rsidR="006960E1" w:rsidTr="006960E1">
        <w:tc>
          <w:tcPr>
            <w:tcW w:w="3085" w:type="dxa"/>
            <w:shd w:val="clear" w:color="auto" w:fill="D9D9D9" w:themeFill="background1" w:themeFillShade="D9"/>
          </w:tcPr>
          <w:p w:rsidR="006960E1" w:rsidRDefault="006960E1" w:rsidP="00AB3D6C">
            <w:r>
              <w:t>Link</w:t>
            </w:r>
          </w:p>
        </w:tc>
        <w:tc>
          <w:tcPr>
            <w:tcW w:w="7521" w:type="dxa"/>
          </w:tcPr>
          <w:p w:rsidR="00110DCC" w:rsidRDefault="00110DCC" w:rsidP="00AB3D6C"/>
        </w:tc>
      </w:tr>
      <w:tr w:rsidR="006960E1" w:rsidTr="006960E1">
        <w:tc>
          <w:tcPr>
            <w:tcW w:w="3085" w:type="dxa"/>
            <w:shd w:val="clear" w:color="auto" w:fill="D9D9D9" w:themeFill="background1" w:themeFillShade="D9"/>
          </w:tcPr>
          <w:p w:rsidR="006960E1" w:rsidRDefault="006960E1" w:rsidP="00AB3D6C">
            <w:r>
              <w:t>Interface</w:t>
            </w:r>
          </w:p>
        </w:tc>
        <w:tc>
          <w:tcPr>
            <w:tcW w:w="7521" w:type="dxa"/>
          </w:tcPr>
          <w:p w:rsidR="00110DCC" w:rsidRDefault="00110DCC" w:rsidP="00AB3D6C"/>
        </w:tc>
      </w:tr>
      <w:tr w:rsidR="006960E1" w:rsidTr="006960E1">
        <w:tc>
          <w:tcPr>
            <w:tcW w:w="3085" w:type="dxa"/>
            <w:shd w:val="clear" w:color="auto" w:fill="D9D9D9" w:themeFill="background1" w:themeFillShade="D9"/>
          </w:tcPr>
          <w:p w:rsidR="006960E1" w:rsidRDefault="006960E1" w:rsidP="00AB3D6C">
            <w:r>
              <w:t>Link Layer Address</w:t>
            </w:r>
          </w:p>
        </w:tc>
        <w:tc>
          <w:tcPr>
            <w:tcW w:w="7521" w:type="dxa"/>
          </w:tcPr>
          <w:p w:rsidR="00110DCC" w:rsidRDefault="00110DCC" w:rsidP="00AB3D6C"/>
        </w:tc>
      </w:tr>
      <w:tr w:rsidR="006960E1" w:rsidTr="006960E1">
        <w:tc>
          <w:tcPr>
            <w:tcW w:w="3085" w:type="dxa"/>
            <w:shd w:val="clear" w:color="auto" w:fill="D9D9D9" w:themeFill="background1" w:themeFillShade="D9"/>
          </w:tcPr>
          <w:p w:rsidR="006960E1" w:rsidRDefault="00AB3D6C" w:rsidP="00AB3D6C">
            <w:r>
              <w:t>Adr</w:t>
            </w:r>
            <w:r w:rsidR="006960E1">
              <w:t>esse</w:t>
            </w:r>
          </w:p>
        </w:tc>
        <w:tc>
          <w:tcPr>
            <w:tcW w:w="7521" w:type="dxa"/>
          </w:tcPr>
          <w:p w:rsidR="00110DCC" w:rsidRDefault="00110DCC" w:rsidP="00AB3D6C"/>
        </w:tc>
      </w:tr>
      <w:tr w:rsidR="006960E1" w:rsidTr="006960E1">
        <w:tc>
          <w:tcPr>
            <w:tcW w:w="3085" w:type="dxa"/>
            <w:shd w:val="clear" w:color="auto" w:fill="D9D9D9" w:themeFill="background1" w:themeFillShade="D9"/>
          </w:tcPr>
          <w:p w:rsidR="006960E1" w:rsidRDefault="006960E1" w:rsidP="00AB3D6C">
            <w:r>
              <w:t>Upper Layer Protocols</w:t>
            </w:r>
          </w:p>
        </w:tc>
        <w:tc>
          <w:tcPr>
            <w:tcW w:w="7521" w:type="dxa"/>
          </w:tcPr>
          <w:p w:rsidR="00110DCC" w:rsidRDefault="00110DCC" w:rsidP="00AB3D6C"/>
        </w:tc>
      </w:tr>
      <w:tr w:rsidR="006960E1" w:rsidTr="006960E1">
        <w:tc>
          <w:tcPr>
            <w:tcW w:w="3085" w:type="dxa"/>
            <w:shd w:val="clear" w:color="auto" w:fill="D9D9D9" w:themeFill="background1" w:themeFillShade="D9"/>
          </w:tcPr>
          <w:p w:rsidR="006960E1" w:rsidRDefault="006960E1" w:rsidP="00AB3D6C">
            <w:r>
              <w:t>Paket</w:t>
            </w:r>
          </w:p>
        </w:tc>
        <w:tc>
          <w:tcPr>
            <w:tcW w:w="7521" w:type="dxa"/>
          </w:tcPr>
          <w:p w:rsidR="00110DCC" w:rsidRDefault="00110DCC" w:rsidP="00AB3D6C"/>
        </w:tc>
      </w:tr>
      <w:tr w:rsidR="006960E1" w:rsidTr="006960E1">
        <w:tc>
          <w:tcPr>
            <w:tcW w:w="3085" w:type="dxa"/>
            <w:shd w:val="clear" w:color="auto" w:fill="D9D9D9" w:themeFill="background1" w:themeFillShade="D9"/>
          </w:tcPr>
          <w:p w:rsidR="006960E1" w:rsidRDefault="006960E1" w:rsidP="00AB3D6C">
            <w:r>
              <w:t>MTU</w:t>
            </w:r>
          </w:p>
        </w:tc>
        <w:tc>
          <w:tcPr>
            <w:tcW w:w="7521" w:type="dxa"/>
          </w:tcPr>
          <w:p w:rsidR="00110DCC" w:rsidRDefault="00110DCC" w:rsidP="00AB3D6C"/>
        </w:tc>
      </w:tr>
      <w:tr w:rsidR="006960E1" w:rsidTr="006960E1">
        <w:tc>
          <w:tcPr>
            <w:tcW w:w="3085" w:type="dxa"/>
            <w:shd w:val="clear" w:color="auto" w:fill="D9D9D9" w:themeFill="background1" w:themeFillShade="D9"/>
          </w:tcPr>
          <w:p w:rsidR="006960E1" w:rsidRDefault="006960E1" w:rsidP="00AB3D6C">
            <w:r>
              <w:t>Multicast</w:t>
            </w:r>
          </w:p>
        </w:tc>
        <w:tc>
          <w:tcPr>
            <w:tcW w:w="7521" w:type="dxa"/>
          </w:tcPr>
          <w:p w:rsidR="00110DCC" w:rsidRDefault="00110DCC" w:rsidP="001E0537"/>
        </w:tc>
      </w:tr>
      <w:tr w:rsidR="006960E1" w:rsidTr="006960E1">
        <w:tc>
          <w:tcPr>
            <w:tcW w:w="3085" w:type="dxa"/>
            <w:shd w:val="clear" w:color="auto" w:fill="D9D9D9" w:themeFill="background1" w:themeFillShade="D9"/>
          </w:tcPr>
          <w:p w:rsidR="006960E1" w:rsidRDefault="00110DCC" w:rsidP="00AB3D6C">
            <w:r>
              <w:t>Flo</w:t>
            </w:r>
            <w:r w:rsidR="006960E1">
              <w:t>w Label</w:t>
            </w:r>
          </w:p>
        </w:tc>
        <w:tc>
          <w:tcPr>
            <w:tcW w:w="7521" w:type="dxa"/>
          </w:tcPr>
          <w:p w:rsidR="00110DCC" w:rsidRDefault="00110DCC" w:rsidP="001E0537"/>
        </w:tc>
      </w:tr>
      <w:tr w:rsidR="006960E1" w:rsidTr="006960E1">
        <w:tc>
          <w:tcPr>
            <w:tcW w:w="3085" w:type="dxa"/>
            <w:shd w:val="clear" w:color="auto" w:fill="D9D9D9" w:themeFill="background1" w:themeFillShade="D9"/>
          </w:tcPr>
          <w:p w:rsidR="006960E1" w:rsidRDefault="006960E1" w:rsidP="00AB3D6C">
            <w:r>
              <w:t>Multihoming</w:t>
            </w:r>
          </w:p>
        </w:tc>
        <w:tc>
          <w:tcPr>
            <w:tcW w:w="7521" w:type="dxa"/>
          </w:tcPr>
          <w:p w:rsidR="00110DCC" w:rsidRDefault="00110DCC" w:rsidP="001E0537"/>
        </w:tc>
      </w:tr>
      <w:tr w:rsidR="006960E1" w:rsidTr="006960E1">
        <w:tc>
          <w:tcPr>
            <w:tcW w:w="3085" w:type="dxa"/>
            <w:shd w:val="clear" w:color="auto" w:fill="D9D9D9" w:themeFill="background1" w:themeFillShade="D9"/>
          </w:tcPr>
          <w:p w:rsidR="006960E1" w:rsidRDefault="006960E1" w:rsidP="00AB3D6C">
            <w:r>
              <w:t>Renumbering</w:t>
            </w:r>
          </w:p>
        </w:tc>
        <w:tc>
          <w:tcPr>
            <w:tcW w:w="7521" w:type="dxa"/>
          </w:tcPr>
          <w:p w:rsidR="00110DCC" w:rsidRDefault="00110DCC" w:rsidP="001E0537"/>
        </w:tc>
      </w:tr>
      <w:tr w:rsidR="006960E1" w:rsidTr="006960E1">
        <w:tc>
          <w:tcPr>
            <w:tcW w:w="3085" w:type="dxa"/>
            <w:shd w:val="clear" w:color="auto" w:fill="D9D9D9" w:themeFill="background1" w:themeFillShade="D9"/>
          </w:tcPr>
          <w:p w:rsidR="006960E1" w:rsidRDefault="00F937D2" w:rsidP="00AB3D6C">
            <w:r>
              <w:t>Mobile IPv6</w:t>
            </w:r>
          </w:p>
        </w:tc>
        <w:tc>
          <w:tcPr>
            <w:tcW w:w="7521" w:type="dxa"/>
          </w:tcPr>
          <w:p w:rsidR="00110DCC" w:rsidRDefault="00110DCC" w:rsidP="001E0537"/>
        </w:tc>
      </w:tr>
      <w:tr w:rsidR="00F937D2" w:rsidTr="006960E1">
        <w:tc>
          <w:tcPr>
            <w:tcW w:w="3085" w:type="dxa"/>
            <w:shd w:val="clear" w:color="auto" w:fill="D9D9D9" w:themeFill="background1" w:themeFillShade="D9"/>
          </w:tcPr>
          <w:p w:rsidR="00F937D2" w:rsidRDefault="00F937D2" w:rsidP="00AB3D6C">
            <w:r>
              <w:t>Jumbogramms</w:t>
            </w:r>
          </w:p>
        </w:tc>
        <w:tc>
          <w:tcPr>
            <w:tcW w:w="7521" w:type="dxa"/>
          </w:tcPr>
          <w:p w:rsidR="00110DCC" w:rsidRDefault="00110DCC" w:rsidP="00AB3D6C"/>
        </w:tc>
      </w:tr>
    </w:tbl>
    <w:p w:rsidR="00014902" w:rsidRDefault="00014902" w:rsidP="00014902"/>
    <w:sectPr w:rsidR="00014902" w:rsidSect="00667226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537" w:rsidRDefault="001E0537" w:rsidP="00667226">
      <w:pPr>
        <w:spacing w:after="0" w:line="240" w:lineRule="auto"/>
      </w:pPr>
      <w:r>
        <w:separator/>
      </w:r>
    </w:p>
  </w:endnote>
  <w:endnote w:type="continuationSeparator" w:id="0">
    <w:p w:rsidR="001E0537" w:rsidRDefault="001E0537" w:rsidP="00667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537" w:rsidRDefault="001E0537" w:rsidP="00667226">
      <w:pPr>
        <w:spacing w:after="0" w:line="240" w:lineRule="auto"/>
      </w:pPr>
      <w:r>
        <w:separator/>
      </w:r>
    </w:p>
  </w:footnote>
  <w:footnote w:type="continuationSeparator" w:id="0">
    <w:p w:rsidR="001E0537" w:rsidRDefault="001E0537" w:rsidP="00667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537" w:rsidRDefault="001E0537">
    <w:pPr>
      <w:pStyle w:val="Kopfzeile"/>
    </w:pPr>
  </w:p>
  <w:tbl>
    <w:tblPr>
      <w:tblW w:w="0" w:type="auto"/>
      <w:tblInd w:w="70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0"/>
      <w:gridCol w:w="160"/>
      <w:gridCol w:w="4610"/>
      <w:gridCol w:w="1330"/>
      <w:gridCol w:w="1800"/>
    </w:tblGrid>
    <w:tr w:rsidR="001E0537" w:rsidTr="006055D7">
      <w:trPr>
        <w:cantSplit/>
      </w:trPr>
      <w:tc>
        <w:tcPr>
          <w:tcW w:w="2250" w:type="dxa"/>
        </w:tcPr>
        <w:p w:rsidR="001E0537" w:rsidRPr="004B6E1E" w:rsidRDefault="004B6E1E" w:rsidP="0015015C">
          <w:pPr>
            <w:pStyle w:val="Kopfzeile"/>
            <w:rPr>
              <w:rFonts w:ascii="Arial" w:hAnsi="Arial"/>
              <w:sz w:val="20"/>
            </w:rPr>
          </w:pPr>
          <w:r w:rsidRPr="004B6E1E">
            <w:rPr>
              <w:rFonts w:ascii="Arial" w:hAnsi="Arial"/>
              <w:noProof/>
              <w:sz w:val="20"/>
              <w:lang w:eastAsia="de-DE"/>
            </w:rPr>
            <w:drawing>
              <wp:anchor distT="0" distB="0" distL="114300" distR="114300" simplePos="0" relativeHeight="251662848" behindDoc="1" locked="0" layoutInCell="1" allowOverlap="1" wp14:anchorId="23FF3D7E" wp14:editId="11E6C54C">
                <wp:simplePos x="0" y="0"/>
                <wp:positionH relativeFrom="column">
                  <wp:posOffset>-44450</wp:posOffset>
                </wp:positionH>
                <wp:positionV relativeFrom="paragraph">
                  <wp:posOffset>108585</wp:posOffset>
                </wp:positionV>
                <wp:extent cx="1390015" cy="405130"/>
                <wp:effectExtent l="0" t="0" r="635" b="0"/>
                <wp:wrapTight wrapText="bothSides">
                  <wp:wrapPolygon edited="0">
                    <wp:start x="0" y="0"/>
                    <wp:lineTo x="0" y="20313"/>
                    <wp:lineTo x="21314" y="20313"/>
                    <wp:lineTo x="21314" y="0"/>
                    <wp:lineTo x="0" y="0"/>
                  </wp:wrapPolygon>
                </wp:wrapTight>
                <wp:docPr id="27" name="Grafik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SkiL@ITECH_mittig_Hexagon_kleiner_IT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015" cy="40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0" w:type="dxa"/>
        </w:tcPr>
        <w:p w:rsidR="001E0537" w:rsidRDefault="001E0537" w:rsidP="0015015C">
          <w:pPr>
            <w:pStyle w:val="Kopfzeile"/>
            <w:rPr>
              <w:rFonts w:ascii="Arial" w:hAnsi="Arial"/>
            </w:rPr>
          </w:pPr>
        </w:p>
      </w:tc>
      <w:tc>
        <w:tcPr>
          <w:tcW w:w="4610" w:type="dxa"/>
        </w:tcPr>
        <w:p w:rsidR="001E0537" w:rsidRDefault="001E0537" w:rsidP="0015015C">
          <w:pPr>
            <w:pStyle w:val="Kopfzeile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Vernetzte IT-Systeme</w:t>
          </w:r>
        </w:p>
        <w:p w:rsidR="001E0537" w:rsidRDefault="001E0537" w:rsidP="0015015C">
          <w:pPr>
            <w:pStyle w:val="Kopfzeile"/>
            <w:rPr>
              <w:rFonts w:ascii="Arial" w:hAnsi="Arial"/>
            </w:rPr>
          </w:pPr>
        </w:p>
        <w:p w:rsidR="001E0537" w:rsidRDefault="001E0537" w:rsidP="0015015C">
          <w:pPr>
            <w:pStyle w:val="Kopfzeile"/>
            <w:rPr>
              <w:rFonts w:ascii="Arial" w:hAnsi="Arial"/>
            </w:rPr>
          </w:pPr>
          <w:r>
            <w:rPr>
              <w:rFonts w:ascii="Arial" w:hAnsi="Arial"/>
            </w:rPr>
            <w:t>IPv6</w:t>
          </w:r>
        </w:p>
      </w:tc>
      <w:tc>
        <w:tcPr>
          <w:tcW w:w="1330" w:type="dxa"/>
        </w:tcPr>
        <w:p w:rsidR="001E0537" w:rsidRDefault="001E0537" w:rsidP="00667226">
          <w:pPr>
            <w:pStyle w:val="Kopfzeile"/>
            <w:rPr>
              <w:rFonts w:ascii="Arial" w:hAnsi="Arial"/>
              <w:sz w:val="16"/>
              <w:lang w:val="en-GB"/>
            </w:rPr>
          </w:pPr>
          <w:r w:rsidRPr="00667226">
            <w:rPr>
              <w:rFonts w:ascii="Arial" w:hAnsi="Arial"/>
              <w:sz w:val="16"/>
            </w:rPr>
            <w:t xml:space="preserve"> </w:t>
          </w:r>
          <w:r>
            <w:rPr>
              <w:rFonts w:ascii="Arial" w:hAnsi="Arial"/>
              <w:sz w:val="16"/>
              <w:lang w:val="en-GB"/>
            </w:rPr>
            <w:t xml:space="preserve"> St</w:t>
          </w:r>
        </w:p>
      </w:tc>
      <w:tc>
        <w:tcPr>
          <w:tcW w:w="1800" w:type="dxa"/>
        </w:tcPr>
        <w:p w:rsidR="001E0537" w:rsidRDefault="001E0537" w:rsidP="0015015C">
          <w:pPr>
            <w:pStyle w:val="Kopfzeile"/>
            <w:jc w:val="right"/>
            <w:rPr>
              <w:rFonts w:ascii="Arial" w:hAnsi="Arial"/>
            </w:rPr>
          </w:pP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TIME \@ "dd.MM.yyyy" </w:instrText>
          </w:r>
          <w:r>
            <w:rPr>
              <w:rFonts w:ascii="Arial" w:hAnsi="Arial"/>
            </w:rPr>
            <w:fldChar w:fldCharType="separate"/>
          </w:r>
          <w:r>
            <w:rPr>
              <w:rFonts w:ascii="Arial" w:hAnsi="Arial"/>
              <w:noProof/>
            </w:rPr>
            <w:t>19.04.2018</w:t>
          </w:r>
          <w:r>
            <w:rPr>
              <w:rFonts w:ascii="Arial" w:hAnsi="Arial"/>
            </w:rPr>
            <w:fldChar w:fldCharType="end"/>
          </w:r>
        </w:p>
        <w:p w:rsidR="001E0537" w:rsidRDefault="001E0537" w:rsidP="0015015C">
          <w:pPr>
            <w:pStyle w:val="Kopfzeile"/>
            <w:jc w:val="right"/>
            <w:rPr>
              <w:rFonts w:ascii="Arial" w:hAnsi="Arial"/>
              <w:lang w:val="en-GB"/>
            </w:rPr>
          </w:pPr>
          <w:r>
            <w:rPr>
              <w:rFonts w:ascii="Arial" w:hAnsi="Arial"/>
              <w:lang w:val="en-GB"/>
            </w:rPr>
            <w:t xml:space="preserve">Seite:     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 \* MERGEFORMAT </w:instrText>
          </w:r>
          <w:r>
            <w:rPr>
              <w:rFonts w:ascii="Arial" w:hAnsi="Arial"/>
            </w:rPr>
            <w:fldChar w:fldCharType="separate"/>
          </w:r>
          <w:r w:rsidR="004B6E1E">
            <w:rPr>
              <w:rFonts w:ascii="Arial" w:hAnsi="Arial"/>
              <w:noProof/>
            </w:rPr>
            <w:t>2</w:t>
          </w:r>
          <w:r>
            <w:rPr>
              <w:rFonts w:ascii="Arial" w:hAnsi="Arial"/>
            </w:rPr>
            <w:fldChar w:fldCharType="end"/>
          </w:r>
        </w:p>
      </w:tc>
    </w:tr>
  </w:tbl>
  <w:p w:rsidR="001E0537" w:rsidRDefault="001E0537">
    <w:pPr>
      <w:pStyle w:val="Kopfzeile"/>
    </w:pPr>
  </w:p>
  <w:p w:rsidR="001E0537" w:rsidRDefault="001E053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6F0E"/>
    <w:multiLevelType w:val="hybridMultilevel"/>
    <w:tmpl w:val="9B92B938"/>
    <w:lvl w:ilvl="0" w:tplc="1D905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C66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52F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6C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96D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64C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4C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CC2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8F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9A51127"/>
    <w:multiLevelType w:val="hybridMultilevel"/>
    <w:tmpl w:val="6486DDEA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BB021A7"/>
    <w:multiLevelType w:val="hybridMultilevel"/>
    <w:tmpl w:val="0F56A53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46E0C"/>
    <w:multiLevelType w:val="hybridMultilevel"/>
    <w:tmpl w:val="458A46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471C4F"/>
    <w:multiLevelType w:val="hybridMultilevel"/>
    <w:tmpl w:val="6A70A85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26"/>
    <w:rsid w:val="00001578"/>
    <w:rsid w:val="00014902"/>
    <w:rsid w:val="00086C5A"/>
    <w:rsid w:val="00090DEC"/>
    <w:rsid w:val="00093DF3"/>
    <w:rsid w:val="000B2123"/>
    <w:rsid w:val="000B59FF"/>
    <w:rsid w:val="000F0736"/>
    <w:rsid w:val="001024FF"/>
    <w:rsid w:val="00110DCC"/>
    <w:rsid w:val="0015015C"/>
    <w:rsid w:val="001C5735"/>
    <w:rsid w:val="001E0537"/>
    <w:rsid w:val="00202BA8"/>
    <w:rsid w:val="002A3C2A"/>
    <w:rsid w:val="00324FA4"/>
    <w:rsid w:val="00342292"/>
    <w:rsid w:val="003A3A80"/>
    <w:rsid w:val="004004F5"/>
    <w:rsid w:val="00443A26"/>
    <w:rsid w:val="00460C79"/>
    <w:rsid w:val="00477B54"/>
    <w:rsid w:val="004B2FFC"/>
    <w:rsid w:val="004B6E1E"/>
    <w:rsid w:val="004F6B5A"/>
    <w:rsid w:val="00544A4E"/>
    <w:rsid w:val="005A12E6"/>
    <w:rsid w:val="005A78FD"/>
    <w:rsid w:val="006055D7"/>
    <w:rsid w:val="00615D28"/>
    <w:rsid w:val="00667226"/>
    <w:rsid w:val="006960E1"/>
    <w:rsid w:val="006B41A1"/>
    <w:rsid w:val="006D71F8"/>
    <w:rsid w:val="006F78A1"/>
    <w:rsid w:val="00734601"/>
    <w:rsid w:val="00736EFA"/>
    <w:rsid w:val="0077235E"/>
    <w:rsid w:val="007756C7"/>
    <w:rsid w:val="007C0853"/>
    <w:rsid w:val="007C5E6F"/>
    <w:rsid w:val="008125A5"/>
    <w:rsid w:val="00920B54"/>
    <w:rsid w:val="00923B0C"/>
    <w:rsid w:val="0095007B"/>
    <w:rsid w:val="00956EFF"/>
    <w:rsid w:val="009B24BF"/>
    <w:rsid w:val="009B5740"/>
    <w:rsid w:val="00A93FCB"/>
    <w:rsid w:val="00AA3310"/>
    <w:rsid w:val="00AB3D6C"/>
    <w:rsid w:val="00AE7243"/>
    <w:rsid w:val="00C51174"/>
    <w:rsid w:val="00CB5D03"/>
    <w:rsid w:val="00D54EA4"/>
    <w:rsid w:val="00D72E4B"/>
    <w:rsid w:val="00DE36B7"/>
    <w:rsid w:val="00DF5A59"/>
    <w:rsid w:val="00E10F8B"/>
    <w:rsid w:val="00E80DB4"/>
    <w:rsid w:val="00F9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500C61-A203-4B39-89AE-A7BC37B7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7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7226"/>
  </w:style>
  <w:style w:type="paragraph" w:styleId="Fuzeile">
    <w:name w:val="footer"/>
    <w:basedOn w:val="Standard"/>
    <w:link w:val="FuzeileZchn"/>
    <w:uiPriority w:val="99"/>
    <w:unhideWhenUsed/>
    <w:rsid w:val="006672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722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7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722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02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C085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F6B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1E05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6FB51E</Template>
  <TotalTime>0</TotalTime>
  <Pages>2</Pages>
  <Words>172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Gewerbeschule 18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msadmin</dc:creator>
  <cp:lastModifiedBy>Monika Stausberg</cp:lastModifiedBy>
  <cp:revision>4</cp:revision>
  <cp:lastPrinted>2013-08-23T04:00:00Z</cp:lastPrinted>
  <dcterms:created xsi:type="dcterms:W3CDTF">2018-04-19T03:25:00Z</dcterms:created>
  <dcterms:modified xsi:type="dcterms:W3CDTF">2018-04-19T05:11:00Z</dcterms:modified>
</cp:coreProperties>
</file>